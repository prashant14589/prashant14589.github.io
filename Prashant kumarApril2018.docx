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96931" w:rsidP="00913946">
            <w:pPr>
              <w:pStyle w:val="Title"/>
            </w:pPr>
            <w:r>
              <w:t>Prashant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kumar</w:t>
            </w:r>
          </w:p>
          <w:p w:rsidR="00692703" w:rsidRPr="00CF1A49" w:rsidRDefault="00496931" w:rsidP="00913946">
            <w:pPr>
              <w:pStyle w:val="ContactInfo"/>
              <w:contextualSpacing w:val="0"/>
            </w:pPr>
            <w:r>
              <w:t>Bellandur, Bengaluru, Karnataka 560103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3AD487827B345E9AF153FC158446E4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+91-9860345599</w:t>
            </w:r>
          </w:p>
          <w:p w:rsidR="00692703" w:rsidRPr="00CF1A49" w:rsidRDefault="00496931" w:rsidP="00913946">
            <w:pPr>
              <w:pStyle w:val="ContactInfoEmphasis"/>
              <w:contextualSpacing w:val="0"/>
            </w:pPr>
            <w:r>
              <w:t>prashant07303@gmail.com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D62122C1EE74A29883A4F12C939F4FA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Pr="00A0740A">
              <w:t>https://www.linkedin.com/in/prashant-kumar-96460963/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496931" w:rsidP="00913946">
            <w:pPr>
              <w:contextualSpacing w:val="0"/>
            </w:pPr>
            <w:r w:rsidRPr="00A0740A">
              <w:t>Multi-tasking Consultant well-known for successfully taking a project from the beginning stages to completion. Polished and professional offering proficiency in Web Development. Pursuing a new role where hard work and dedication will be highly valued.</w:t>
            </w:r>
          </w:p>
        </w:tc>
      </w:tr>
    </w:tbl>
    <w:p w:rsidR="004E01EB" w:rsidRPr="00CF1A49" w:rsidRDefault="00F451F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A59B0C3D144413CB85067E483DB7B7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496931" w:rsidRPr="00CF1A49" w:rsidRDefault="00496931" w:rsidP="00496931">
            <w:pPr>
              <w:pStyle w:val="Heading3"/>
              <w:contextualSpacing w:val="0"/>
              <w:outlineLvl w:val="2"/>
            </w:pPr>
            <w:r>
              <w:t>06/2017</w:t>
            </w:r>
            <w:r w:rsidRPr="00CF1A49">
              <w:t xml:space="preserve"> – </w:t>
            </w:r>
            <w:r>
              <w:t>Current</w:t>
            </w:r>
          </w:p>
          <w:p w:rsidR="00496931" w:rsidRPr="00CF1A49" w:rsidRDefault="00496931" w:rsidP="00496931">
            <w:pPr>
              <w:pStyle w:val="Heading2"/>
              <w:contextualSpacing w:val="0"/>
              <w:outlineLvl w:val="1"/>
            </w:pPr>
            <w:r>
              <w:t>consultant</w:t>
            </w:r>
            <w:r w:rsidRPr="00CF1A49">
              <w:t xml:space="preserve">, </w:t>
            </w:r>
            <w:r>
              <w:rPr>
                <w:rStyle w:val="SubtleReference"/>
              </w:rPr>
              <w:t>Deloitte Consulting usi – Bengaluru, Karnataka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Developed work plans to meet business priorities and deadlines.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Provided outstanding service to clients to not only maintain but to extend the relationship for future business opportunities.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Maintained schedules to ensure that important milestones were being met at every phase.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Conducted meetings with clients to determine project intent, requirements and budgets.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Provided updates to all stakeholders on key milestones for projects.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Tracked costs and expenses for analysis against the original budget.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Collaborated with clients from concept through final delivery of product or service.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Provided continued maintenance and development of bug fixes and patch sets for existing web applications.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Provided documentation on start-up, shut down and first level troubleshooting of processes to help desk staff.</w:t>
            </w:r>
          </w:p>
          <w:p w:rsidR="00496931" w:rsidRPr="00A0740A" w:rsidRDefault="00496931" w:rsidP="00496931">
            <w:pPr>
              <w:numPr>
                <w:ilvl w:val="0"/>
                <w:numId w:val="14"/>
              </w:numPr>
            </w:pPr>
            <w:r w:rsidRPr="00A0740A">
              <w:t>Consistently met deadlines and requirements for all production work orders.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496931" w:rsidRPr="00CF1A49" w:rsidRDefault="00496931" w:rsidP="00496931">
            <w:pPr>
              <w:pStyle w:val="Heading3"/>
              <w:contextualSpacing w:val="0"/>
              <w:outlineLvl w:val="2"/>
            </w:pPr>
            <w:r>
              <w:t>07/2011</w:t>
            </w:r>
            <w:r w:rsidRPr="00CF1A49">
              <w:t xml:space="preserve"> – </w:t>
            </w:r>
            <w:r>
              <w:t>05/2017</w:t>
            </w:r>
          </w:p>
          <w:p w:rsidR="00496931" w:rsidRPr="00CF1A49" w:rsidRDefault="00496931" w:rsidP="00496931">
            <w:pPr>
              <w:pStyle w:val="Heading2"/>
              <w:contextualSpacing w:val="0"/>
              <w:outlineLvl w:val="1"/>
            </w:pPr>
            <w:r>
              <w:t>SENIOR UI DEVELOPER</w:t>
            </w:r>
            <w:r w:rsidRPr="00CF1A49">
              <w:t xml:space="preserve">, </w:t>
            </w:r>
            <w:r>
              <w:rPr>
                <w:rStyle w:val="SubtleReference"/>
              </w:rPr>
              <w:t>Infosys Technologies Ltd. - Pune, maharashtra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Developed and implemented complex Internet and Intranet applications on multiple platforms.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Coordinated with systems partners to finalize designs and confirm requirements.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Provided continued maintenance and development of bug fixes and patch sets for existing web applications.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Designed strategic plan for component development practices to support future projects.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Consistently met deadlines and requirements for all production work orders.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Proposed technical feasibility solutions for new functional designs and suggested options for performance improvement of technical objects.</w:t>
            </w:r>
          </w:p>
          <w:p w:rsidR="00496931" w:rsidRPr="00A0740A" w:rsidRDefault="00496931" w:rsidP="00496931">
            <w:pPr>
              <w:numPr>
                <w:ilvl w:val="0"/>
                <w:numId w:val="15"/>
              </w:numPr>
            </w:pPr>
            <w:r w:rsidRPr="00A0740A">
              <w:t>Recommended architectural improvements, design solutions and integration solutions.</w:t>
            </w:r>
          </w:p>
          <w:p w:rsidR="00F61DF9" w:rsidRDefault="00F61DF9" w:rsidP="00F61DF9"/>
          <w:p w:rsidR="00496931" w:rsidRDefault="00496931" w:rsidP="00F61DF9"/>
        </w:tc>
      </w:tr>
    </w:tbl>
    <w:sdt>
      <w:sdtPr>
        <w:alias w:val="Education:"/>
        <w:tag w:val="Education:"/>
        <w:id w:val="-1908763273"/>
        <w:placeholder>
          <w:docPart w:val="C032888813FA4013A079F0D5DC1C6A1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96931" w:rsidRPr="00CF1A49" w:rsidTr="00496931">
        <w:tc>
          <w:tcPr>
            <w:tcW w:w="9290" w:type="dxa"/>
          </w:tcPr>
          <w:p w:rsidR="00496931" w:rsidRPr="00E97C86" w:rsidRDefault="00496931" w:rsidP="00496931">
            <w:pPr>
              <w:pStyle w:val="Heading3"/>
              <w:outlineLvl w:val="2"/>
            </w:pPr>
            <w:r w:rsidRPr="00E97C86">
              <w:t>2011</w:t>
            </w:r>
          </w:p>
        </w:tc>
      </w:tr>
      <w:tr w:rsidR="00496931" w:rsidRPr="00CF1A49" w:rsidTr="00496931">
        <w:tc>
          <w:tcPr>
            <w:tcW w:w="9290" w:type="dxa"/>
            <w:tcMar>
              <w:top w:w="216" w:type="dxa"/>
            </w:tcMar>
          </w:tcPr>
          <w:p w:rsidR="00496931" w:rsidRPr="00E97C86" w:rsidRDefault="00496931" w:rsidP="00496931">
            <w:pPr>
              <w:pStyle w:val="Heading2"/>
              <w:outlineLvl w:val="1"/>
            </w:pPr>
            <w:r w:rsidRPr="00E97C86">
              <w:t xml:space="preserve">B.Tech (computer science and engineering), </w:t>
            </w:r>
            <w:r w:rsidRPr="00E97C86">
              <w:rPr>
                <w:rStyle w:val="SubtleReference"/>
              </w:rPr>
              <w:t>jaypee univeristy of engineering and technology – raghogarh, vijaypur, mp</w:t>
            </w:r>
          </w:p>
        </w:tc>
      </w:tr>
    </w:tbl>
    <w:sdt>
      <w:sdtPr>
        <w:alias w:val="Skills:"/>
        <w:tag w:val="Skills:"/>
        <w:id w:val="-1392877668"/>
        <w:placeholder>
          <w:docPart w:val="86EF66CC078A4D5A818E3A5D1620DC3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8062B" w:rsidRPr="006E1507" w:rsidTr="00496931">
        <w:tc>
          <w:tcPr>
            <w:tcW w:w="4680" w:type="dxa"/>
          </w:tcPr>
          <w:p w:rsidR="00F8062B" w:rsidRPr="00412372" w:rsidRDefault="00F8062B" w:rsidP="00F8062B">
            <w:pPr>
              <w:pStyle w:val="ListBullet"/>
            </w:pPr>
            <w:r w:rsidRPr="00412372">
              <w:t>HTML5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CSS3</w:t>
            </w:r>
            <w:r>
              <w:t xml:space="preserve"> / Bootstrap3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ANGULARJS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SCSS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Angular2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angular-cli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Grunt/Gulp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Jasmine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Lodash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Basic JAVA</w:t>
            </w:r>
          </w:p>
          <w:p w:rsidR="00F8062B" w:rsidRPr="006E1507" w:rsidRDefault="00F8062B" w:rsidP="00F8062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:rsidR="00F8062B" w:rsidRPr="00412372" w:rsidRDefault="00F8062B" w:rsidP="00F8062B">
            <w:pPr>
              <w:pStyle w:val="ListBullet"/>
            </w:pPr>
            <w:r>
              <w:t xml:space="preserve">CI/CD :- </w:t>
            </w:r>
            <w:r w:rsidRPr="00412372">
              <w:t>JENKINS</w:t>
            </w:r>
            <w:r>
              <w:t xml:space="preserve"> (NODE/GRUNT/SVN/ANGULAR stack)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Mobile Caddy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AGILE/WATERFALL</w:t>
            </w:r>
          </w:p>
          <w:p w:rsidR="00F8062B" w:rsidRPr="00412372" w:rsidRDefault="00F8062B" w:rsidP="00F8062B">
            <w:pPr>
              <w:pStyle w:val="ListBullet"/>
            </w:pPr>
            <w:r w:rsidRPr="00412372">
              <w:t>IDE</w:t>
            </w:r>
            <w:r>
              <w:t xml:space="preserve"> :- BRACKETS/WEBSTORM/SUBLIME TEXT</w:t>
            </w:r>
          </w:p>
          <w:p w:rsidR="00F8062B" w:rsidRPr="006E1507" w:rsidRDefault="00F8062B" w:rsidP="00F8062B">
            <w:pPr>
              <w:pStyle w:val="ListBullet"/>
            </w:pPr>
            <w:r>
              <w:t xml:space="preserve">Version Control :- </w:t>
            </w:r>
            <w:r w:rsidRPr="00412372">
              <w:t>SVN/GIT/BIT BUCKET</w:t>
            </w:r>
          </w:p>
          <w:p w:rsidR="00F8062B" w:rsidRPr="006E1507" w:rsidRDefault="00F8062B" w:rsidP="00F8062B">
            <w:pPr>
              <w:pStyle w:val="ListBullet"/>
            </w:pPr>
            <w:r>
              <w:t>Excellent Team player</w:t>
            </w:r>
          </w:p>
          <w:p w:rsidR="00F8062B" w:rsidRPr="006E1507" w:rsidRDefault="00F8062B" w:rsidP="00F8062B">
            <w:pPr>
              <w:pStyle w:val="ListBullet"/>
            </w:pPr>
            <w:r>
              <w:t>Eager to learn and develop using new technologies</w:t>
            </w:r>
          </w:p>
        </w:tc>
      </w:tr>
    </w:tbl>
    <w:p w:rsidR="00AD782D" w:rsidRPr="00CF1A49" w:rsidRDefault="00496931" w:rsidP="0062312F">
      <w:pPr>
        <w:pStyle w:val="Heading1"/>
      </w:pPr>
      <w:r w:rsidRPr="00496931">
        <w:t>ADD-ONS /ACCOMPLISHMENTS</w:t>
      </w:r>
    </w:p>
    <w:p w:rsidR="00496931" w:rsidRPr="00412372" w:rsidRDefault="00496931" w:rsidP="00496931">
      <w:pPr>
        <w:numPr>
          <w:ilvl w:val="0"/>
          <w:numId w:val="16"/>
        </w:numPr>
      </w:pPr>
      <w:r w:rsidRPr="00412372">
        <w:t>Vastly experience in working with multicultural and geographically apart teams in Sydney and India</w:t>
      </w:r>
    </w:p>
    <w:p w:rsidR="00496931" w:rsidRDefault="00496931" w:rsidP="00496931">
      <w:pPr>
        <w:numPr>
          <w:ilvl w:val="0"/>
          <w:numId w:val="16"/>
        </w:numPr>
      </w:pPr>
      <w:r w:rsidRPr="00412372">
        <w:t>Experience working in Banking and Services domain</w:t>
      </w:r>
    </w:p>
    <w:p w:rsidR="00496931" w:rsidRPr="00412372" w:rsidRDefault="00496931" w:rsidP="00496931">
      <w:pPr>
        <w:numPr>
          <w:ilvl w:val="0"/>
          <w:numId w:val="16"/>
        </w:numPr>
        <w:shd w:val="clear" w:color="auto" w:fill="FFFFFF"/>
        <w:spacing w:after="75"/>
      </w:pPr>
      <w:r w:rsidRPr="00412372">
        <w:t>INSTA award for delivering a project within a tight deadline and architecture the solution at client side</w:t>
      </w:r>
    </w:p>
    <w:p w:rsidR="00496931" w:rsidRDefault="00496931" w:rsidP="00496931">
      <w:pPr>
        <w:numPr>
          <w:ilvl w:val="0"/>
          <w:numId w:val="16"/>
        </w:numPr>
        <w:shd w:val="clear" w:color="auto" w:fill="FFFFFF"/>
        <w:spacing w:after="75"/>
      </w:pPr>
      <w:r w:rsidRPr="00412372">
        <w:t>SPOT award for contribution in delivering a successful project in a niche technology Mobile Caddy.</w:t>
      </w:r>
    </w:p>
    <w:p w:rsidR="00B97A48" w:rsidRDefault="00B97A48" w:rsidP="00B97A48">
      <w:pPr>
        <w:numPr>
          <w:ilvl w:val="0"/>
          <w:numId w:val="16"/>
        </w:numPr>
        <w:shd w:val="clear" w:color="auto" w:fill="FFFFFF"/>
        <w:spacing w:after="75"/>
      </w:pPr>
      <w:r>
        <w:t xml:space="preserve">Architected UI to digitize the loan approval process and to achieve TTY (Time to say yes) from 14 days to on spot approval. </w:t>
      </w:r>
    </w:p>
    <w:p w:rsidR="00F34493" w:rsidRDefault="00F34493" w:rsidP="00B97A48">
      <w:pPr>
        <w:numPr>
          <w:ilvl w:val="0"/>
          <w:numId w:val="16"/>
        </w:numPr>
        <w:shd w:val="clear" w:color="auto" w:fill="FFFFFF"/>
        <w:spacing w:after="75"/>
      </w:pPr>
      <w:r>
        <w:t>Integrated ng-i18next module to cater to internalization of the application for Dutch and English and Chinese locale.</w:t>
      </w:r>
      <w:bookmarkStart w:id="0" w:name="_GoBack"/>
      <w:bookmarkEnd w:id="0"/>
    </w:p>
    <w:p w:rsidR="00B97A48" w:rsidRDefault="00B97A48" w:rsidP="00B97A48">
      <w:pPr>
        <w:numPr>
          <w:ilvl w:val="0"/>
          <w:numId w:val="16"/>
        </w:numPr>
        <w:shd w:val="clear" w:color="auto" w:fill="FFFFFF"/>
        <w:spacing w:after="75"/>
      </w:pPr>
      <w:r>
        <w:t>Created a system for banking group giant to cater to respective themes of the banks, so as to give the users a familiar feel.</w:t>
      </w:r>
    </w:p>
    <w:p w:rsidR="00B97A48" w:rsidRPr="00412372" w:rsidRDefault="00B97A48" w:rsidP="00B97A48">
      <w:pPr>
        <w:numPr>
          <w:ilvl w:val="0"/>
          <w:numId w:val="16"/>
        </w:numPr>
        <w:shd w:val="clear" w:color="auto" w:fill="FFFFFF"/>
        <w:spacing w:after="75"/>
      </w:pPr>
      <w:r>
        <w:t>Created a custom spell checker to work in electron based project developed using MobileCaddy.</w:t>
      </w:r>
    </w:p>
    <w:p w:rsidR="00B97A48" w:rsidRPr="00412372" w:rsidRDefault="00B97A48" w:rsidP="00B97A48">
      <w:pPr>
        <w:shd w:val="clear" w:color="auto" w:fill="FFFFFF"/>
        <w:spacing w:after="75"/>
        <w:ind w:left="720"/>
      </w:pPr>
    </w:p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1FD" w:rsidRDefault="00F451FD" w:rsidP="0068194B">
      <w:r>
        <w:separator/>
      </w:r>
    </w:p>
    <w:p w:rsidR="00F451FD" w:rsidRDefault="00F451FD"/>
    <w:p w:rsidR="00F451FD" w:rsidRDefault="00F451FD"/>
  </w:endnote>
  <w:endnote w:type="continuationSeparator" w:id="0">
    <w:p w:rsidR="00F451FD" w:rsidRDefault="00F451FD" w:rsidP="0068194B">
      <w:r>
        <w:continuationSeparator/>
      </w:r>
    </w:p>
    <w:p w:rsidR="00F451FD" w:rsidRDefault="00F451FD"/>
    <w:p w:rsidR="00F451FD" w:rsidRDefault="00F45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4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1FD" w:rsidRDefault="00F451FD" w:rsidP="0068194B">
      <w:r>
        <w:separator/>
      </w:r>
    </w:p>
    <w:p w:rsidR="00F451FD" w:rsidRDefault="00F451FD"/>
    <w:p w:rsidR="00F451FD" w:rsidRDefault="00F451FD"/>
  </w:footnote>
  <w:footnote w:type="continuationSeparator" w:id="0">
    <w:p w:rsidR="00F451FD" w:rsidRDefault="00F451FD" w:rsidP="0068194B">
      <w:r>
        <w:continuationSeparator/>
      </w:r>
    </w:p>
    <w:p w:rsidR="00F451FD" w:rsidRDefault="00F451FD"/>
    <w:p w:rsidR="00F451FD" w:rsidRDefault="00F45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E9B2F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D009A9"/>
    <w:multiLevelType w:val="multilevel"/>
    <w:tmpl w:val="6DD0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C0ED2"/>
    <w:multiLevelType w:val="multilevel"/>
    <w:tmpl w:val="674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45E4C"/>
    <w:multiLevelType w:val="multilevel"/>
    <w:tmpl w:val="CC3E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3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7AFA"/>
    <w:rsid w:val="004726BC"/>
    <w:rsid w:val="00474105"/>
    <w:rsid w:val="00480E6E"/>
    <w:rsid w:val="00486277"/>
    <w:rsid w:val="00494CF6"/>
    <w:rsid w:val="00495F8D"/>
    <w:rsid w:val="00496931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A48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493"/>
    <w:rsid w:val="00F451FD"/>
    <w:rsid w:val="00F476C4"/>
    <w:rsid w:val="00F61DF9"/>
    <w:rsid w:val="00F8062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FD1E9"/>
  <w15:chartTrackingRefBased/>
  <w15:docId w15:val="{7FDDF37B-B66A-4C3C-8C1E-DAB42460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antkumar92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AD487827B345E9AF153FC15844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C5C9D-B23F-4D19-9CC7-8D869B16A345}"/>
      </w:docPartPr>
      <w:docPartBody>
        <w:p w:rsidR="00341CD9" w:rsidRDefault="00C910FE">
          <w:pPr>
            <w:pStyle w:val="F3AD487827B345E9AF153FC158446E41"/>
          </w:pPr>
          <w:r w:rsidRPr="00CF1A49">
            <w:t>·</w:t>
          </w:r>
        </w:p>
      </w:docPartBody>
    </w:docPart>
    <w:docPart>
      <w:docPartPr>
        <w:name w:val="5A59B0C3D144413CB85067E483DB7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7D0A-C106-4175-8BA2-E00844796E8D}"/>
      </w:docPartPr>
      <w:docPartBody>
        <w:p w:rsidR="00341CD9" w:rsidRDefault="00C910FE">
          <w:pPr>
            <w:pStyle w:val="5A59B0C3D144413CB85067E483DB7B79"/>
          </w:pPr>
          <w:r w:rsidRPr="00CF1A49">
            <w:t>Experience</w:t>
          </w:r>
        </w:p>
      </w:docPartBody>
    </w:docPart>
    <w:docPart>
      <w:docPartPr>
        <w:name w:val="C032888813FA4013A079F0D5DC1C6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E4F6-F6A9-42B4-8A50-E247B7205CC0}"/>
      </w:docPartPr>
      <w:docPartBody>
        <w:p w:rsidR="00341CD9" w:rsidRDefault="00C910FE">
          <w:pPr>
            <w:pStyle w:val="C032888813FA4013A079F0D5DC1C6A1F"/>
          </w:pPr>
          <w:r w:rsidRPr="00CF1A49">
            <w:t>Education</w:t>
          </w:r>
        </w:p>
      </w:docPartBody>
    </w:docPart>
    <w:docPart>
      <w:docPartPr>
        <w:name w:val="86EF66CC078A4D5A818E3A5D1620D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C008F-0B00-46E8-986E-477706BE64B6}"/>
      </w:docPartPr>
      <w:docPartBody>
        <w:p w:rsidR="00341CD9" w:rsidRDefault="00C910FE">
          <w:pPr>
            <w:pStyle w:val="86EF66CC078A4D5A818E3A5D1620DC3C"/>
          </w:pPr>
          <w:r w:rsidRPr="00CF1A49">
            <w:t>Skills</w:t>
          </w:r>
        </w:p>
      </w:docPartBody>
    </w:docPart>
    <w:docPart>
      <w:docPartPr>
        <w:name w:val="8D62122C1EE74A29883A4F12C939F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E5476-B207-4EF0-8FE3-5C89729CB865}"/>
      </w:docPartPr>
      <w:docPartBody>
        <w:p w:rsidR="00341CD9" w:rsidRDefault="00E41583" w:rsidP="00E41583">
          <w:pPr>
            <w:pStyle w:val="8D62122C1EE74A29883A4F12C939F4F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83"/>
    <w:rsid w:val="00341CD9"/>
    <w:rsid w:val="00515C66"/>
    <w:rsid w:val="00C910FE"/>
    <w:rsid w:val="00E4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4311AD32C4408EBF8AEEE76ABDEEDE">
    <w:name w:val="5D4311AD32C4408EBF8AEEE76ABDEED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EB1331A7AD4C6BAB0F23415182B86E">
    <w:name w:val="A2EB1331A7AD4C6BAB0F23415182B86E"/>
  </w:style>
  <w:style w:type="paragraph" w:customStyle="1" w:styleId="9C469FC6C40D4E3188F579A51B514103">
    <w:name w:val="9C469FC6C40D4E3188F579A51B514103"/>
  </w:style>
  <w:style w:type="paragraph" w:customStyle="1" w:styleId="F3AD487827B345E9AF153FC158446E41">
    <w:name w:val="F3AD487827B345E9AF153FC158446E41"/>
  </w:style>
  <w:style w:type="paragraph" w:customStyle="1" w:styleId="3BDAA762623D4D59AF6E0190CD1A2170">
    <w:name w:val="3BDAA762623D4D59AF6E0190CD1A2170"/>
  </w:style>
  <w:style w:type="paragraph" w:customStyle="1" w:styleId="D2378DCD589443AB88370EB0450FD162">
    <w:name w:val="D2378DCD589443AB88370EB0450FD162"/>
  </w:style>
  <w:style w:type="paragraph" w:customStyle="1" w:styleId="D29C154C753F439CBB73BE0F10C380D1">
    <w:name w:val="D29C154C753F439CBB73BE0F10C380D1"/>
  </w:style>
  <w:style w:type="paragraph" w:customStyle="1" w:styleId="23160847CFAF4D64B734790A6B892E74">
    <w:name w:val="23160847CFAF4D64B734790A6B892E74"/>
  </w:style>
  <w:style w:type="paragraph" w:customStyle="1" w:styleId="B60542127E234B3F9AA84BEADE18983C">
    <w:name w:val="B60542127E234B3F9AA84BEADE18983C"/>
  </w:style>
  <w:style w:type="paragraph" w:customStyle="1" w:styleId="0758852176F244C0BDD71FDBDDF4418D">
    <w:name w:val="0758852176F244C0BDD71FDBDDF4418D"/>
  </w:style>
  <w:style w:type="paragraph" w:customStyle="1" w:styleId="E0656814732B450392ECA1832F2EC56A">
    <w:name w:val="E0656814732B450392ECA1832F2EC56A"/>
  </w:style>
  <w:style w:type="paragraph" w:customStyle="1" w:styleId="5A59B0C3D144413CB85067E483DB7B79">
    <w:name w:val="5A59B0C3D144413CB85067E483DB7B79"/>
  </w:style>
  <w:style w:type="paragraph" w:customStyle="1" w:styleId="12E263194DCB4D52825C6E9AA4F01007">
    <w:name w:val="12E263194DCB4D52825C6E9AA4F01007"/>
  </w:style>
  <w:style w:type="paragraph" w:customStyle="1" w:styleId="EE68F1EA03DA42D68EAEE378E043EDE0">
    <w:name w:val="EE68F1EA03DA42D68EAEE378E043EDE0"/>
  </w:style>
  <w:style w:type="paragraph" w:customStyle="1" w:styleId="70DA59815C054D52811230A5480C2145">
    <w:name w:val="70DA59815C054D52811230A5480C21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6AF6D19168C4C62928B44DB6992C5C6">
    <w:name w:val="96AF6D19168C4C62928B44DB6992C5C6"/>
  </w:style>
  <w:style w:type="paragraph" w:customStyle="1" w:styleId="253E3256B1764C4F8A7A765E5649172C">
    <w:name w:val="253E3256B1764C4F8A7A765E5649172C"/>
  </w:style>
  <w:style w:type="paragraph" w:customStyle="1" w:styleId="67F3CE81965448E888073B14F4E58D6E">
    <w:name w:val="67F3CE81965448E888073B14F4E58D6E"/>
  </w:style>
  <w:style w:type="paragraph" w:customStyle="1" w:styleId="AF113A07C52340F38DF646239DFC767F">
    <w:name w:val="AF113A07C52340F38DF646239DFC767F"/>
  </w:style>
  <w:style w:type="paragraph" w:customStyle="1" w:styleId="E72B3A952CB7436C81671CD497804763">
    <w:name w:val="E72B3A952CB7436C81671CD497804763"/>
  </w:style>
  <w:style w:type="paragraph" w:customStyle="1" w:styleId="8A07E83F790244F7ACC8072320C69FF2">
    <w:name w:val="8A07E83F790244F7ACC8072320C69FF2"/>
  </w:style>
  <w:style w:type="paragraph" w:customStyle="1" w:styleId="010EE4689F73419EBA84CC156F940AB9">
    <w:name w:val="010EE4689F73419EBA84CC156F940AB9"/>
  </w:style>
  <w:style w:type="paragraph" w:customStyle="1" w:styleId="C032888813FA4013A079F0D5DC1C6A1F">
    <w:name w:val="C032888813FA4013A079F0D5DC1C6A1F"/>
  </w:style>
  <w:style w:type="paragraph" w:customStyle="1" w:styleId="0B1B04609BD94A1288975C0CE1CE04B3">
    <w:name w:val="0B1B04609BD94A1288975C0CE1CE04B3"/>
  </w:style>
  <w:style w:type="paragraph" w:customStyle="1" w:styleId="159C054636474CF995A74020B535A5FD">
    <w:name w:val="159C054636474CF995A74020B535A5FD"/>
  </w:style>
  <w:style w:type="paragraph" w:customStyle="1" w:styleId="DB12917D58604E8A81717691E4CA9436">
    <w:name w:val="DB12917D58604E8A81717691E4CA9436"/>
  </w:style>
  <w:style w:type="paragraph" w:customStyle="1" w:styleId="E7F7F195D70F4ABEB700519BBC25F73A">
    <w:name w:val="E7F7F195D70F4ABEB700519BBC25F73A"/>
  </w:style>
  <w:style w:type="paragraph" w:customStyle="1" w:styleId="643B800F9586407A8DBF390A8135677E">
    <w:name w:val="643B800F9586407A8DBF390A8135677E"/>
  </w:style>
  <w:style w:type="paragraph" w:customStyle="1" w:styleId="09CD6E7672DC43C7A5C724CC147DA756">
    <w:name w:val="09CD6E7672DC43C7A5C724CC147DA756"/>
  </w:style>
  <w:style w:type="paragraph" w:customStyle="1" w:styleId="EFBBEDDD223149A58946AB9C846DA9CB">
    <w:name w:val="EFBBEDDD223149A58946AB9C846DA9CB"/>
  </w:style>
  <w:style w:type="paragraph" w:customStyle="1" w:styleId="4D374350EE784B59BC3B540C626F3BE7">
    <w:name w:val="4D374350EE784B59BC3B540C626F3BE7"/>
  </w:style>
  <w:style w:type="paragraph" w:customStyle="1" w:styleId="29AADC54995D4463B75554FA5B95E5EF">
    <w:name w:val="29AADC54995D4463B75554FA5B95E5EF"/>
  </w:style>
  <w:style w:type="paragraph" w:customStyle="1" w:styleId="261729F25AD14F3F881B3D008B881207">
    <w:name w:val="261729F25AD14F3F881B3D008B881207"/>
  </w:style>
  <w:style w:type="paragraph" w:customStyle="1" w:styleId="86EF66CC078A4D5A818E3A5D1620DC3C">
    <w:name w:val="86EF66CC078A4D5A818E3A5D1620DC3C"/>
  </w:style>
  <w:style w:type="paragraph" w:customStyle="1" w:styleId="C3F93DAC174D4919B49F49E7B12A2C6F">
    <w:name w:val="C3F93DAC174D4919B49F49E7B12A2C6F"/>
  </w:style>
  <w:style w:type="paragraph" w:customStyle="1" w:styleId="93512EA1364C4A96A76E80DEEDE469FE">
    <w:name w:val="93512EA1364C4A96A76E80DEEDE469FE"/>
  </w:style>
  <w:style w:type="paragraph" w:customStyle="1" w:styleId="9F676104D8FD4FCC8B382A52DB7504EB">
    <w:name w:val="9F676104D8FD4FCC8B382A52DB7504EB"/>
  </w:style>
  <w:style w:type="paragraph" w:customStyle="1" w:styleId="66760FFBAD5641D8BE61B57BA9D4261B">
    <w:name w:val="66760FFBAD5641D8BE61B57BA9D4261B"/>
  </w:style>
  <w:style w:type="paragraph" w:customStyle="1" w:styleId="6F74D1D4956E4B95AB89DF6616BC0320">
    <w:name w:val="6F74D1D4956E4B95AB89DF6616BC0320"/>
  </w:style>
  <w:style w:type="paragraph" w:customStyle="1" w:styleId="3B2F7ADD1DFD4BE6B23ACE77265350C9">
    <w:name w:val="3B2F7ADD1DFD4BE6B23ACE77265350C9"/>
  </w:style>
  <w:style w:type="paragraph" w:customStyle="1" w:styleId="D323FA7CF36348099EF244265025B0F3">
    <w:name w:val="D323FA7CF36348099EF244265025B0F3"/>
  </w:style>
  <w:style w:type="paragraph" w:customStyle="1" w:styleId="8D62122C1EE74A29883A4F12C939F4FA">
    <w:name w:val="8D62122C1EE74A29883A4F12C939F4FA"/>
    <w:rsid w:val="00E41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Prashant</dc:creator>
  <cp:keywords/>
  <dc:description/>
  <cp:lastModifiedBy>Kumar, Prashant</cp:lastModifiedBy>
  <cp:revision>4</cp:revision>
  <dcterms:created xsi:type="dcterms:W3CDTF">2018-03-26T10:54:00Z</dcterms:created>
  <dcterms:modified xsi:type="dcterms:W3CDTF">2018-03-26T11:29:00Z</dcterms:modified>
  <cp:category/>
</cp:coreProperties>
</file>